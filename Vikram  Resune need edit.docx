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bookmarkStart w:id="0" w:name="_GoBack"/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01850" cy="2374900"/>
                      <wp:effectExtent l="19050" t="19050" r="31750" b="444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0" cy="23749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24A141" id="Oval 2" o:spid="_x0000_s1026" alt="Title: Professional Headshot of Man" style="width:165.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BXaW5kb3dzIFBob3RvIEVkaXRvciAxMC4wLjEwMDEx&#10;LjE2Mzg0ADIwMjE6MDU6MDMgMTY6NTc6MzYAAAaQAwACAAAAFAAAERyQBAACAAAAFAAAETCSkQAC&#10;AAAAAzAwAACSkgACAAAAAzAwAACgAQADAAAAAQABAADqHAAHAAAIDAAACRA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Dw/eHBhY2tl&#10;dCBlbmQ9J3cnPz7/2wBDAAMCAgMCAgMDAwMEAwMEBQgFBQQEBQoHBwYIDAoMDAsKCwsNDhIQDQ4R&#10;DgsLEBYQERMUFRUVDA8XGBYUGBIUFRT/2wBDAQMEBAUEBQkFBQkUDQsNFBQUFBQUFBQUFBQUFBQU&#10;FBQUFBQUFBQUFBQUFBQUFBQUFBQUFBQUFBQUFBQUFBQUFBT/wAARCAF1AT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" strokecolor="#345c7d [16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2C27E5" w:rsidP="001B2ABD">
            <w:pPr>
              <w:pStyle w:val="Title"/>
            </w:pPr>
            <w:r>
              <w:t>Vikram Kumar MANDAL</w:t>
            </w:r>
          </w:p>
          <w:p w:rsidR="001B2ABD" w:rsidRDefault="001B2ABD" w:rsidP="001B2AB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p w:rsidR="001B2ABD" w:rsidRDefault="00B24D1F" w:rsidP="00036450">
            <w:pPr>
              <w:pStyle w:val="Heading3"/>
            </w:pPr>
            <w:r>
              <w:t>Objective</w:t>
            </w:r>
          </w:p>
          <w:p w:rsidR="00880E9A" w:rsidRDefault="00880E9A" w:rsidP="00880E9A">
            <w:r>
              <w:t xml:space="preserve">My objective is to encounter a firm that will enable me to grow as a </w:t>
            </w:r>
          </w:p>
          <w:p w:rsidR="00880E9A" w:rsidRDefault="00880E9A" w:rsidP="00880E9A">
            <w:r>
              <w:t xml:space="preserve">professional and as an individual. I am very eager to work within an </w:t>
            </w:r>
          </w:p>
          <w:p w:rsidR="0018721D" w:rsidRPr="00B24D1F" w:rsidRDefault="00880E9A" w:rsidP="00DA784C">
            <w:r>
              <w:t>organization to meet new challenges and encounter them.</w:t>
            </w:r>
          </w:p>
          <w:sdt>
            <w:sdtPr>
              <w:id w:val="-1954003311"/>
              <w:placeholder>
                <w:docPart w:val="35B5D1A5C6634F94A4B709559A2E908B"/>
              </w:placeholder>
              <w:temporary/>
              <w:showingPlcHdr/>
              <w15:appearance w15:val="hidden"/>
            </w:sdtPr>
            <w:sdtEndPr/>
            <w:sdtContent>
              <w:p w:rsidR="00036450" w:rsidRPr="0065078C" w:rsidRDefault="00CB0055" w:rsidP="00CB0055">
                <w:pPr>
                  <w:pStyle w:val="Heading3"/>
                  <w:rPr>
                    <w:lang w:val="pt-PT"/>
                  </w:rPr>
                </w:pPr>
                <w:r w:rsidRPr="0065078C">
                  <w:rPr>
                    <w:lang w:val="pt-PT"/>
                  </w:rPr>
                  <w:t>Contact</w:t>
                </w:r>
              </w:p>
            </w:sdtContent>
          </w:sdt>
          <w:p w:rsidR="00B24D1F" w:rsidRDefault="00B24D1F" w:rsidP="004D3011">
            <w:pPr>
              <w:rPr>
                <w:lang w:val="pt-BR"/>
              </w:rPr>
            </w:pPr>
            <w:r w:rsidRPr="00B24D1F">
              <w:rPr>
                <w:lang w:val="pt-BR"/>
              </w:rPr>
              <w:t xml:space="preserve">H </w:t>
            </w:r>
          </w:p>
          <w:p w:rsidR="00B24D1F" w:rsidRPr="0065078C" w:rsidRDefault="00B24D1F" w:rsidP="00B24D1F">
            <w:pPr>
              <w:rPr>
                <w:lang w:val="en-IN"/>
              </w:rPr>
            </w:pPr>
            <w:r w:rsidRPr="0065078C">
              <w:rPr>
                <w:lang w:val="en-IN"/>
              </w:rPr>
              <w:t>Jamshedpur 8310</w:t>
            </w:r>
            <w:r w:rsidR="0065078C">
              <w:rPr>
                <w:lang w:val="en-IN"/>
              </w:rPr>
              <w:t>12</w:t>
            </w:r>
          </w:p>
          <w:p w:rsidR="00B24D1F" w:rsidRPr="0065078C" w:rsidRDefault="00B24D1F" w:rsidP="00B24D1F">
            <w:pPr>
              <w:rPr>
                <w:lang w:val="en-IN"/>
              </w:rPr>
            </w:pPr>
            <w:r w:rsidRPr="00C2098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4ADEDBB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106680</wp:posOffset>
                      </wp:positionV>
                      <wp:extent cx="270510" cy="247650"/>
                      <wp:effectExtent l="0" t="0" r="15240" b="19050"/>
                      <wp:wrapThrough wrapText="bothSides">
                        <wp:wrapPolygon edited="0">
                          <wp:start x="3042" y="0"/>
                          <wp:lineTo x="0" y="3323"/>
                          <wp:lineTo x="0" y="18277"/>
                          <wp:lineTo x="1521" y="21600"/>
                          <wp:lineTo x="19775" y="21600"/>
                          <wp:lineTo x="21296" y="18277"/>
                          <wp:lineTo x="21296" y="3323"/>
                          <wp:lineTo x="18254" y="0"/>
                          <wp:lineTo x="3042" y="0"/>
                        </wp:wrapPolygon>
                      </wp:wrapThrough>
                      <wp:docPr id="37" name="Group 1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70510" cy="24765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066F5" id="Group 10" o:spid="_x0000_s1026" style="position:absolute;margin-left:-1.55pt;margin-top:8.4pt;width:21.3pt;height:19.5pt;z-index:251658240;mso-width-relative:margin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l6kB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wrap type="through"/>
                    </v:group>
                  </w:pict>
                </mc:Fallback>
              </mc:AlternateContent>
            </w:r>
          </w:p>
          <w:p w:rsidR="00B24D1F" w:rsidRDefault="00006DA7" w:rsidP="005270B5">
            <w:r>
              <w:t>9</w:t>
            </w:r>
          </w:p>
          <w:p w:rsidR="004D3011" w:rsidRPr="004D3011" w:rsidRDefault="00B24D1F" w:rsidP="004D3011">
            <w:r w:rsidRPr="00CA3DF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2DBDC4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98425</wp:posOffset>
                      </wp:positionV>
                      <wp:extent cx="260350" cy="260350"/>
                      <wp:effectExtent l="0" t="0" r="6350" b="6350"/>
                      <wp:wrapThrough wrapText="bothSides">
                        <wp:wrapPolygon edited="0">
                          <wp:start x="3161" y="0"/>
                          <wp:lineTo x="0" y="3161"/>
                          <wp:lineTo x="0" y="17385"/>
                          <wp:lineTo x="1580" y="20546"/>
                          <wp:lineTo x="18966" y="20546"/>
                          <wp:lineTo x="20546" y="17385"/>
                          <wp:lineTo x="20546" y="4741"/>
                          <wp:lineTo x="18966" y="0"/>
                          <wp:lineTo x="3161" y="0"/>
                        </wp:wrapPolygon>
                      </wp:wrapThrough>
                      <wp:docPr id="27" name="Group 10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60350" cy="260350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D2DC25" id="Group 102" o:spid="_x0000_s1026" style="position:absolute;margin-left:-.25pt;margin-top:7.75pt;width:20.5pt;height:20.5pt;z-index:251659264;mso-width-relative:margin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94b6d2 [3204]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  </v:group>
                      <w10:wrap type="through"/>
                    </v:group>
                  </w:pict>
                </mc:Fallback>
              </mc:AlternateContent>
            </w:r>
          </w:p>
          <w:p w:rsidR="00036450" w:rsidRPr="005270B5" w:rsidRDefault="0065078C" w:rsidP="004D3011">
            <w:pPr>
              <w:rPr>
                <w:color w:val="002060"/>
              </w:rPr>
            </w:pPr>
            <w:hyperlink r:id="rId11" w:history="1">
              <w:r w:rsidRPr="004E378D">
                <w:rPr>
                  <w:rStyle w:val="Hyperlink"/>
                </w:rPr>
                <w:t>123@gmail.com</w:t>
              </w:r>
            </w:hyperlink>
          </w:p>
          <w:p w:rsidR="00B24D1F" w:rsidRPr="00E4381A" w:rsidRDefault="00B24D1F" w:rsidP="004D3011">
            <w:pPr>
              <w:rPr>
                <w:rStyle w:val="Hyperlink"/>
              </w:rPr>
            </w:pPr>
          </w:p>
          <w:p w:rsidR="004D3011" w:rsidRDefault="005270B5" w:rsidP="00CB0055">
            <w:pPr>
              <w:pStyle w:val="Heading3"/>
            </w:pPr>
            <w:r>
              <w:t>Language</w:t>
            </w:r>
          </w:p>
          <w:p w:rsidR="005270B5" w:rsidRDefault="005270B5" w:rsidP="005270B5">
            <w:r>
              <w:t>English</w:t>
            </w:r>
          </w:p>
          <w:p w:rsidR="005270B5" w:rsidRDefault="005270B5" w:rsidP="005270B5">
            <w:r>
              <w:t>Hindi</w:t>
            </w:r>
          </w:p>
          <w:p w:rsidR="005270B5" w:rsidRDefault="005270B5" w:rsidP="002E177A">
            <w:r>
              <w:t>Bengali</w:t>
            </w:r>
          </w:p>
          <w:p w:rsidR="005270B5" w:rsidRDefault="005270B5" w:rsidP="005270B5">
            <w:pPr>
              <w:pStyle w:val="Heading3"/>
            </w:pPr>
            <w:r>
              <w:t>Personal Details</w:t>
            </w:r>
          </w:p>
          <w:p w:rsidR="005270B5" w:rsidRDefault="005270B5" w:rsidP="005270B5">
            <w:r>
              <w:t xml:space="preserve">Father’s Name: </w:t>
            </w:r>
          </w:p>
          <w:p w:rsidR="005270B5" w:rsidRDefault="005270B5" w:rsidP="005270B5">
            <w:r>
              <w:t xml:space="preserve">Date of Birth: </w:t>
            </w:r>
          </w:p>
          <w:p w:rsidR="005270B5" w:rsidRDefault="005270B5" w:rsidP="005270B5">
            <w:r>
              <w:t>Nationality: Indian</w:t>
            </w:r>
          </w:p>
          <w:p w:rsidR="005270B5" w:rsidRDefault="005270B5" w:rsidP="005270B5">
            <w:r>
              <w:t xml:space="preserve">Gender: </w:t>
            </w:r>
          </w:p>
          <w:p w:rsidR="005270B5" w:rsidRPr="005270B5" w:rsidRDefault="005270B5" w:rsidP="005270B5">
            <w:r>
              <w:t xml:space="preserve">Marital Status: </w:t>
            </w:r>
          </w:p>
          <w:p w:rsidR="0018721D" w:rsidRDefault="0018721D" w:rsidP="0018721D">
            <w:r>
              <w:t>Blood Group: O+</w:t>
            </w:r>
          </w:p>
          <w:sdt>
            <w:sdtPr>
              <w:id w:val="-1444214663"/>
              <w:placeholder>
                <w:docPart w:val="A760422B2F9D414C85462BF97EABEFDB"/>
              </w:placeholder>
              <w:temporary/>
              <w:showingPlcHdr/>
              <w15:appearance w15:val="hidden"/>
            </w:sdtPr>
            <w:sdtEndPr/>
            <w:sdtContent>
              <w:p w:rsidR="0018721D" w:rsidRDefault="0018721D" w:rsidP="0018721D">
                <w:pPr>
                  <w:pStyle w:val="Heading3"/>
                  <w:rPr>
                    <w:rFonts w:asciiTheme="minorHAnsi" w:eastAsiaTheme="minorEastAsia" w:hAnsiTheme="minorHAnsi" w:cstheme="minorBidi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:rsidR="002E177A" w:rsidRDefault="002E177A" w:rsidP="002E177A">
            <w:r>
              <w:t>Kee</w:t>
            </w:r>
            <w:r w:rsidR="00DA784C">
              <w:t>p</w:t>
            </w:r>
            <w:r>
              <w:t xml:space="preserve"> things organized</w:t>
            </w:r>
          </w:p>
          <w:p w:rsidR="002E177A" w:rsidRDefault="002E177A" w:rsidP="004D3011">
            <w:r>
              <w:t>Photography</w:t>
            </w:r>
          </w:p>
          <w:p w:rsidR="002E177A" w:rsidRDefault="002E177A" w:rsidP="004D3011">
            <w:r>
              <w:t>Writing</w:t>
            </w:r>
          </w:p>
          <w:p w:rsidR="00DA784C" w:rsidRDefault="00DA784C" w:rsidP="004D3011">
            <w:r>
              <w:t>Exploring gadgets/new techs</w:t>
            </w:r>
          </w:p>
          <w:p w:rsidR="002E177A" w:rsidRPr="0018721D" w:rsidRDefault="00DA784C" w:rsidP="004D3011">
            <w:r>
              <w:t>Long drives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74838FFEC544568883E6245AA54CE57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C27E5" w:rsidP="00B359E4">
            <w:pPr>
              <w:pStyle w:val="Heading4"/>
            </w:pPr>
            <w:r>
              <w:t>Govind Vidyalaya, Tamulia</w:t>
            </w:r>
            <w:r w:rsidR="0003106A">
              <w:t>,</w:t>
            </w:r>
            <w:r>
              <w:t xml:space="preserve"> Jamshedpur – Secondary Education (CBSE)</w:t>
            </w:r>
          </w:p>
          <w:p w:rsidR="00036450" w:rsidRPr="00B359E4" w:rsidRDefault="002C27E5" w:rsidP="00B359E4">
            <w:pPr>
              <w:pStyle w:val="Date"/>
            </w:pPr>
            <w:r>
              <w:t>Year of Passing - 2010</w:t>
            </w:r>
          </w:p>
          <w:p w:rsidR="004D3011" w:rsidRDefault="002C27E5" w:rsidP="00036450">
            <w:r>
              <w:t>CGPA – 8.2</w:t>
            </w:r>
          </w:p>
          <w:p w:rsidR="00036450" w:rsidRDefault="00036450" w:rsidP="00036450"/>
          <w:p w:rsidR="00036450" w:rsidRPr="00B359E4" w:rsidRDefault="002C27E5" w:rsidP="00B359E4">
            <w:pPr>
              <w:pStyle w:val="Heading4"/>
            </w:pPr>
            <w:r>
              <w:t>DAV Public School, Bistupur</w:t>
            </w:r>
            <w:r w:rsidR="0003106A">
              <w:t>,</w:t>
            </w:r>
            <w:r>
              <w:t xml:space="preserve"> Jamshedpur – Senior Secondary Education (CBSE)</w:t>
            </w:r>
          </w:p>
          <w:p w:rsidR="00036450" w:rsidRDefault="002C27E5" w:rsidP="002C27E5">
            <w:pPr>
              <w:pStyle w:val="Date"/>
            </w:pPr>
            <w:r>
              <w:t>Year of Passing – 2012</w:t>
            </w:r>
            <w:r w:rsidR="004A2759">
              <w:t xml:space="preserve"> (</w:t>
            </w:r>
            <w:r w:rsidR="004A2759" w:rsidRPr="004A2759">
              <w:rPr>
                <w:b/>
                <w:bCs/>
              </w:rPr>
              <w:t>Science</w:t>
            </w:r>
            <w:r w:rsidR="004A2759">
              <w:t>)</w:t>
            </w:r>
          </w:p>
          <w:p w:rsidR="002C27E5" w:rsidRDefault="002C27E5" w:rsidP="002C27E5">
            <w:r>
              <w:t>Percentage – 52.40</w:t>
            </w:r>
          </w:p>
          <w:p w:rsidR="0003106A" w:rsidRDefault="0003106A" w:rsidP="002C27E5"/>
          <w:p w:rsidR="000E3274" w:rsidRPr="00036450" w:rsidRDefault="004A2759" w:rsidP="000E3274">
            <w:pPr>
              <w:pStyle w:val="Heading4"/>
            </w:pPr>
            <w:r>
              <w:t>ITI, Burmamines,</w:t>
            </w:r>
            <w:r w:rsidR="000E3274">
              <w:t xml:space="preserve"> Jamshedpur </w:t>
            </w:r>
            <w:r>
              <w:t>- NCVT</w:t>
            </w:r>
          </w:p>
          <w:p w:rsidR="000E3274" w:rsidRPr="00B359E4" w:rsidRDefault="000E3274" w:rsidP="000E3274">
            <w:pPr>
              <w:pStyle w:val="Date"/>
            </w:pPr>
            <w:r>
              <w:t xml:space="preserve">Year </w:t>
            </w:r>
            <w:r w:rsidR="004A2759">
              <w:t>2015 – 2017 (</w:t>
            </w:r>
            <w:r w:rsidR="004A2759" w:rsidRPr="004A2759">
              <w:rPr>
                <w:b/>
                <w:bCs/>
              </w:rPr>
              <w:t>Electrician Trade</w:t>
            </w:r>
            <w:r w:rsidR="004A2759">
              <w:t>)</w:t>
            </w:r>
          </w:p>
          <w:p w:rsidR="004A2759" w:rsidRDefault="004A2759" w:rsidP="004A2759">
            <w:r>
              <w:t>Percentage – 82.63</w:t>
            </w:r>
          </w:p>
          <w:sdt>
            <w:sdtPr>
              <w:id w:val="1001553383"/>
              <w:placeholder>
                <w:docPart w:val="2EB5A5FC767C4FB98855F426BF9F0F4B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106A" w:rsidRDefault="0003106A" w:rsidP="0003106A">
            <w:pPr>
              <w:pStyle w:val="Heading4"/>
            </w:pPr>
            <w:r>
              <w:t xml:space="preserve">TBSS (now </w:t>
            </w:r>
            <w:r w:rsidR="00F92BB9">
              <w:t>CBS</w:t>
            </w:r>
            <w:r>
              <w:t xml:space="preserve"> Pvt Ltd) – Customer Care Executive</w:t>
            </w:r>
          </w:p>
          <w:p w:rsidR="00036450" w:rsidRPr="00036450" w:rsidRDefault="0003106A" w:rsidP="00B359E4">
            <w:pPr>
              <w:pStyle w:val="Date"/>
            </w:pPr>
            <w:r>
              <w:t>October 2013 – January 2015</w:t>
            </w:r>
          </w:p>
          <w:p w:rsidR="00036450" w:rsidRDefault="00F92BB9" w:rsidP="00036450">
            <w:r>
              <w:t xml:space="preserve">Giving technical support </w:t>
            </w:r>
            <w:r w:rsidR="00B24D1F">
              <w:t xml:space="preserve">&amp; resolutions </w:t>
            </w:r>
            <w:r>
              <w:t>to customer.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03106A" w:rsidP="00B359E4">
            <w:pPr>
              <w:pStyle w:val="Heading4"/>
              <w:rPr>
                <w:bCs/>
              </w:rPr>
            </w:pPr>
            <w:r>
              <w:t>IT-Scient</w:t>
            </w:r>
            <w:r w:rsidR="004D3011" w:rsidRPr="004D3011">
              <w:t xml:space="preserve"> </w:t>
            </w:r>
            <w:r w:rsidR="00BB2B4C">
              <w:t>-</w:t>
            </w:r>
            <w:r w:rsidR="004D3011" w:rsidRPr="004D3011">
              <w:t xml:space="preserve"> </w:t>
            </w:r>
            <w:r w:rsidR="00BB2B4C">
              <w:t>HR Executive</w:t>
            </w:r>
          </w:p>
          <w:p w:rsidR="004D3011" w:rsidRPr="004D3011" w:rsidRDefault="00BB2B4C" w:rsidP="00B359E4">
            <w:pPr>
              <w:pStyle w:val="Date"/>
            </w:pPr>
            <w:r>
              <w:t xml:space="preserve">November 2015 </w:t>
            </w:r>
            <w:r w:rsidR="00C219A9">
              <w:t>–</w:t>
            </w:r>
            <w:r>
              <w:t xml:space="preserve"> </w:t>
            </w:r>
            <w:r w:rsidR="00C219A9">
              <w:t>October 2016</w:t>
            </w:r>
          </w:p>
          <w:p w:rsidR="004D3011" w:rsidRPr="004D3011" w:rsidRDefault="00C219A9" w:rsidP="004D3011">
            <w:r>
              <w:t>To Find Suitable Profile as per requirement prescribed by various MNCs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A2759" w:rsidRDefault="00C219A9" w:rsidP="00B359E4">
            <w:pPr>
              <w:pStyle w:val="Heading4"/>
              <w:rPr>
                <w:bCs/>
                <w:lang w:val="en-IN"/>
              </w:rPr>
            </w:pPr>
            <w:r w:rsidRPr="004A2759">
              <w:rPr>
                <w:lang w:val="en-IN"/>
              </w:rPr>
              <w:t>Tolk Tolk BPO -</w:t>
            </w:r>
            <w:r w:rsidR="004D3011" w:rsidRPr="004A2759">
              <w:rPr>
                <w:lang w:val="en-IN"/>
              </w:rPr>
              <w:t xml:space="preserve"> </w:t>
            </w:r>
            <w:r w:rsidR="00CB5BA5">
              <w:t>OME</w:t>
            </w:r>
          </w:p>
          <w:p w:rsidR="004D3011" w:rsidRPr="004A2759" w:rsidRDefault="002939A6" w:rsidP="00B359E4">
            <w:pPr>
              <w:pStyle w:val="Date"/>
              <w:rPr>
                <w:lang w:val="en-IN"/>
              </w:rPr>
            </w:pPr>
            <w:r w:rsidRPr="004A2759">
              <w:rPr>
                <w:lang w:val="en-IN"/>
              </w:rPr>
              <w:t xml:space="preserve">November </w:t>
            </w:r>
            <w:r w:rsidR="00CB5BA5" w:rsidRPr="004A2759">
              <w:rPr>
                <w:lang w:val="en-IN"/>
              </w:rPr>
              <w:t>2016 – June 2017</w:t>
            </w:r>
          </w:p>
          <w:p w:rsidR="004D3011" w:rsidRDefault="00574A96" w:rsidP="005270B5">
            <w:r>
              <w:t xml:space="preserve">Listing </w:t>
            </w:r>
            <w:r w:rsidR="00F92BB9">
              <w:t>properties in website.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B5B2FBD279E94B64869A349A1826FDA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4A2759" w:rsidRDefault="004A2759" w:rsidP="004A275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Communication</w:t>
            </w:r>
          </w:p>
          <w:p w:rsidR="004A2759" w:rsidRDefault="004A2759" w:rsidP="004A275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Customer Service</w:t>
            </w:r>
          </w:p>
          <w:p w:rsidR="004A2759" w:rsidRDefault="004A2759" w:rsidP="004A275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Team Work  Player</w:t>
            </w:r>
          </w:p>
          <w:p w:rsidR="004A2759" w:rsidRDefault="004A2759" w:rsidP="004A275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Information &amp; Technology(Computers &amp; Smartphones)</w:t>
            </w:r>
          </w:p>
          <w:p w:rsidR="004A2759" w:rsidRDefault="004A2759" w:rsidP="00B24D1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Electrical Maintenance</w:t>
            </w:r>
          </w:p>
          <w:p w:rsidR="004A2759" w:rsidRDefault="004A2759" w:rsidP="004A2759">
            <w:pPr>
              <w:pStyle w:val="Heading2"/>
            </w:pPr>
            <w:r>
              <w:t>DECLARATION</w:t>
            </w:r>
          </w:p>
          <w:p w:rsidR="004A2759" w:rsidRPr="004A2759" w:rsidRDefault="004A2759" w:rsidP="004A2759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I do hereby declare that all the statements as mentioned </w:t>
            </w:r>
            <w:r w:rsidR="00B24D1F">
              <w:rPr>
                <w:noProof/>
                <w:color w:val="000000" w:themeColor="text1"/>
              </w:rPr>
              <w:t>above are true &amp; correct  to the best of my knowledge &amp; belief.</w:t>
            </w:r>
          </w:p>
        </w:tc>
      </w:tr>
    </w:tbl>
    <w:p w:rsidR="0043117B" w:rsidRDefault="006C4C22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C22" w:rsidRDefault="006C4C22" w:rsidP="000C45FF">
      <w:r>
        <w:separator/>
      </w:r>
    </w:p>
  </w:endnote>
  <w:endnote w:type="continuationSeparator" w:id="0">
    <w:p w:rsidR="006C4C22" w:rsidRDefault="006C4C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C22" w:rsidRDefault="006C4C22" w:rsidP="000C45FF">
      <w:r>
        <w:separator/>
      </w:r>
    </w:p>
  </w:footnote>
  <w:footnote w:type="continuationSeparator" w:id="0">
    <w:p w:rsidR="006C4C22" w:rsidRDefault="006C4C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E5"/>
    <w:rsid w:val="00006DA7"/>
    <w:rsid w:val="0003106A"/>
    <w:rsid w:val="00036450"/>
    <w:rsid w:val="00094499"/>
    <w:rsid w:val="000C45FF"/>
    <w:rsid w:val="000E2F5B"/>
    <w:rsid w:val="000E3274"/>
    <w:rsid w:val="000E3FD1"/>
    <w:rsid w:val="00112054"/>
    <w:rsid w:val="001525E1"/>
    <w:rsid w:val="00180329"/>
    <w:rsid w:val="0018721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9A6"/>
    <w:rsid w:val="002C27E5"/>
    <w:rsid w:val="002E177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A2759"/>
    <w:rsid w:val="004C63E4"/>
    <w:rsid w:val="004D3011"/>
    <w:rsid w:val="005262AC"/>
    <w:rsid w:val="005270B5"/>
    <w:rsid w:val="00574A96"/>
    <w:rsid w:val="005E39D5"/>
    <w:rsid w:val="00600670"/>
    <w:rsid w:val="0062123A"/>
    <w:rsid w:val="00646E75"/>
    <w:rsid w:val="0065078C"/>
    <w:rsid w:val="006771D0"/>
    <w:rsid w:val="006C4C22"/>
    <w:rsid w:val="00715FCB"/>
    <w:rsid w:val="00743101"/>
    <w:rsid w:val="007775E1"/>
    <w:rsid w:val="007867A0"/>
    <w:rsid w:val="007927F5"/>
    <w:rsid w:val="007C4982"/>
    <w:rsid w:val="00802CA0"/>
    <w:rsid w:val="00880E9A"/>
    <w:rsid w:val="00881219"/>
    <w:rsid w:val="009260CD"/>
    <w:rsid w:val="00952C25"/>
    <w:rsid w:val="00A2118D"/>
    <w:rsid w:val="00AD76E2"/>
    <w:rsid w:val="00B20152"/>
    <w:rsid w:val="00B24D1F"/>
    <w:rsid w:val="00B359E4"/>
    <w:rsid w:val="00B57D98"/>
    <w:rsid w:val="00B70850"/>
    <w:rsid w:val="00BB2B4C"/>
    <w:rsid w:val="00C066B6"/>
    <w:rsid w:val="00C219A9"/>
    <w:rsid w:val="00C37BA1"/>
    <w:rsid w:val="00C4674C"/>
    <w:rsid w:val="00C506CF"/>
    <w:rsid w:val="00C72BED"/>
    <w:rsid w:val="00C9578B"/>
    <w:rsid w:val="00CB0055"/>
    <w:rsid w:val="00CB5BA5"/>
    <w:rsid w:val="00D2522B"/>
    <w:rsid w:val="00D422DE"/>
    <w:rsid w:val="00D5459D"/>
    <w:rsid w:val="00DA1F4D"/>
    <w:rsid w:val="00DA784C"/>
    <w:rsid w:val="00DC3543"/>
    <w:rsid w:val="00DD172A"/>
    <w:rsid w:val="00E25A26"/>
    <w:rsid w:val="00E4381A"/>
    <w:rsid w:val="00E55D74"/>
    <w:rsid w:val="00E64EDF"/>
    <w:rsid w:val="00F60274"/>
    <w:rsid w:val="00F77FB9"/>
    <w:rsid w:val="00F92B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ECB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4A275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23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B5D1A5C6634F94A4B709559A2E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8A908-4CE6-4A9B-ACC9-B9AAF74E59A0}"/>
      </w:docPartPr>
      <w:docPartBody>
        <w:p w:rsidR="00A4205F" w:rsidRDefault="00DE7BAB">
          <w:pPr>
            <w:pStyle w:val="35B5D1A5C6634F94A4B709559A2E908B"/>
          </w:pPr>
          <w:r w:rsidRPr="00CB0055">
            <w:t>Contact</w:t>
          </w:r>
        </w:p>
      </w:docPartBody>
    </w:docPart>
    <w:docPart>
      <w:docPartPr>
        <w:name w:val="974838FFEC544568883E6245AA54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8FB49-4F1C-445B-A9F9-702344201A64}"/>
      </w:docPartPr>
      <w:docPartBody>
        <w:p w:rsidR="00A4205F" w:rsidRDefault="00DE7BAB">
          <w:pPr>
            <w:pStyle w:val="974838FFEC544568883E6245AA54CE57"/>
          </w:pPr>
          <w:r w:rsidRPr="00036450">
            <w:t>EDUCATION</w:t>
          </w:r>
        </w:p>
      </w:docPartBody>
    </w:docPart>
    <w:docPart>
      <w:docPartPr>
        <w:name w:val="2EB5A5FC767C4FB98855F426BF9F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BA70-1349-40FF-A895-856CCC672BE2}"/>
      </w:docPartPr>
      <w:docPartBody>
        <w:p w:rsidR="00A4205F" w:rsidRDefault="00DE7BAB">
          <w:pPr>
            <w:pStyle w:val="2EB5A5FC767C4FB98855F426BF9F0F4B"/>
          </w:pPr>
          <w:r w:rsidRPr="00036450">
            <w:t>WORK EXPERIENCE</w:t>
          </w:r>
        </w:p>
      </w:docPartBody>
    </w:docPart>
    <w:docPart>
      <w:docPartPr>
        <w:name w:val="B5B2FBD279E94B64869A349A1826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B38FD-F7F3-4066-A1C3-D285840FA0FA}"/>
      </w:docPartPr>
      <w:docPartBody>
        <w:p w:rsidR="00A4205F" w:rsidRDefault="00DE7BAB">
          <w:pPr>
            <w:pStyle w:val="B5B2FBD279E94B64869A349A1826FDA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A760422B2F9D414C85462BF97EABE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6A02E-FD61-4921-B6E6-708023D429E1}"/>
      </w:docPartPr>
      <w:docPartBody>
        <w:p w:rsidR="00B870D6" w:rsidRDefault="00A4205F" w:rsidP="00A4205F">
          <w:pPr>
            <w:pStyle w:val="A760422B2F9D414C85462BF97EABEFDB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33"/>
    <w:rsid w:val="007A091A"/>
    <w:rsid w:val="00A4205F"/>
    <w:rsid w:val="00B870D6"/>
    <w:rsid w:val="00DE7BAB"/>
    <w:rsid w:val="00F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4205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7538CC8F4471A9B70223DB3BA445F">
    <w:name w:val="91E7538CC8F4471A9B70223DB3BA445F"/>
  </w:style>
  <w:style w:type="paragraph" w:customStyle="1" w:styleId="2BC804F92B794B3AB3C7C0D9DCA290D3">
    <w:name w:val="2BC804F92B794B3AB3C7C0D9DCA290D3"/>
  </w:style>
  <w:style w:type="paragraph" w:customStyle="1" w:styleId="B1FF570B3A404B1C86F1A637269B46F1">
    <w:name w:val="B1FF570B3A404B1C86F1A637269B46F1"/>
  </w:style>
  <w:style w:type="paragraph" w:customStyle="1" w:styleId="BF7B14A3D44F46E585FB6ECB41007424">
    <w:name w:val="BF7B14A3D44F46E585FB6ECB41007424"/>
  </w:style>
  <w:style w:type="paragraph" w:customStyle="1" w:styleId="35B5D1A5C6634F94A4B709559A2E908B">
    <w:name w:val="35B5D1A5C6634F94A4B709559A2E908B"/>
  </w:style>
  <w:style w:type="paragraph" w:customStyle="1" w:styleId="C2EF83DEA9C44039A9E04F371A54C0B2">
    <w:name w:val="C2EF83DEA9C44039A9E04F371A54C0B2"/>
  </w:style>
  <w:style w:type="paragraph" w:customStyle="1" w:styleId="14B5483C0FFC47D2BDF5DCF4D2750B57">
    <w:name w:val="14B5483C0FFC47D2BDF5DCF4D2750B57"/>
  </w:style>
  <w:style w:type="paragraph" w:customStyle="1" w:styleId="7CBF200572DB456B90AF0A5CE81544EB">
    <w:name w:val="7CBF200572DB456B90AF0A5CE81544EB"/>
  </w:style>
  <w:style w:type="paragraph" w:customStyle="1" w:styleId="AAE1AD76BBD941DBAD404537E2F1B18E">
    <w:name w:val="AAE1AD76BBD941DBAD404537E2F1B18E"/>
  </w:style>
  <w:style w:type="paragraph" w:customStyle="1" w:styleId="73CC83DE1BAD49CEAB86C33BED003BAC">
    <w:name w:val="73CC83DE1BAD49CEAB86C33BED003BA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8F4B2DF34324DBCBE832D33CB2B2AF7">
    <w:name w:val="58F4B2DF34324DBCBE832D33CB2B2AF7"/>
  </w:style>
  <w:style w:type="paragraph" w:customStyle="1" w:styleId="0BF8247915D74DB7A24F7CE1051A9B02">
    <w:name w:val="0BF8247915D74DB7A24F7CE1051A9B02"/>
  </w:style>
  <w:style w:type="paragraph" w:customStyle="1" w:styleId="448BFE654DB14852824CD91A44404535">
    <w:name w:val="448BFE654DB14852824CD91A44404535"/>
  </w:style>
  <w:style w:type="paragraph" w:customStyle="1" w:styleId="C52911C9120D4AD084642EFD4EDFDBF8">
    <w:name w:val="C52911C9120D4AD084642EFD4EDFDBF8"/>
  </w:style>
  <w:style w:type="paragraph" w:customStyle="1" w:styleId="97166B1558FD41FAAE6D2AE0533615F1">
    <w:name w:val="97166B1558FD41FAAE6D2AE0533615F1"/>
  </w:style>
  <w:style w:type="paragraph" w:customStyle="1" w:styleId="1055341C973C46149494E4C00D03D46E">
    <w:name w:val="1055341C973C46149494E4C00D03D46E"/>
  </w:style>
  <w:style w:type="paragraph" w:customStyle="1" w:styleId="974838FFEC544568883E6245AA54CE57">
    <w:name w:val="974838FFEC544568883E6245AA54CE57"/>
  </w:style>
  <w:style w:type="paragraph" w:customStyle="1" w:styleId="ED65FFF89D564FB29B4D931B68104DAB">
    <w:name w:val="ED65FFF89D564FB29B4D931B68104DAB"/>
  </w:style>
  <w:style w:type="paragraph" w:customStyle="1" w:styleId="83E658BA48E14FC9A59D45F863672ED2">
    <w:name w:val="83E658BA48E14FC9A59D45F863672ED2"/>
  </w:style>
  <w:style w:type="paragraph" w:customStyle="1" w:styleId="72AB5C85C78D441BA6EFED1A1CDA7E5E">
    <w:name w:val="72AB5C85C78D441BA6EFED1A1CDA7E5E"/>
  </w:style>
  <w:style w:type="paragraph" w:customStyle="1" w:styleId="A4A7956002CD4C8CBA1A77D3008AF906">
    <w:name w:val="A4A7956002CD4C8CBA1A77D3008AF906"/>
  </w:style>
  <w:style w:type="paragraph" w:customStyle="1" w:styleId="D7E2D84C4CFB40F5AE0DDB7BDFB70A9D">
    <w:name w:val="D7E2D84C4CFB40F5AE0DDB7BDFB70A9D"/>
  </w:style>
  <w:style w:type="paragraph" w:customStyle="1" w:styleId="BAA10FCF888B43869A0ED048DA28F93F">
    <w:name w:val="BAA10FCF888B43869A0ED048DA28F93F"/>
  </w:style>
  <w:style w:type="paragraph" w:customStyle="1" w:styleId="7B0A48BF2C944E079BCE3D5BAEE66914">
    <w:name w:val="7B0A48BF2C944E079BCE3D5BAEE66914"/>
  </w:style>
  <w:style w:type="paragraph" w:customStyle="1" w:styleId="2EB5A5FC767C4FB98855F426BF9F0F4B">
    <w:name w:val="2EB5A5FC767C4FB98855F426BF9F0F4B"/>
  </w:style>
  <w:style w:type="paragraph" w:customStyle="1" w:styleId="700DE5874ED448D8A687ED493448BE1A">
    <w:name w:val="700DE5874ED448D8A687ED493448BE1A"/>
  </w:style>
  <w:style w:type="paragraph" w:customStyle="1" w:styleId="D84E1AC176A844D19AA0CF270208AF1F">
    <w:name w:val="D84E1AC176A844D19AA0CF270208AF1F"/>
  </w:style>
  <w:style w:type="paragraph" w:customStyle="1" w:styleId="23F9254850014867A8434A5EF7FC9059">
    <w:name w:val="23F9254850014867A8434A5EF7FC9059"/>
  </w:style>
  <w:style w:type="paragraph" w:customStyle="1" w:styleId="7561ACEA02E94A6A8D37324AE9EF1D7B">
    <w:name w:val="7561ACEA02E94A6A8D37324AE9EF1D7B"/>
  </w:style>
  <w:style w:type="paragraph" w:customStyle="1" w:styleId="90AB24A9505A4A88B9C56CAA8585EB58">
    <w:name w:val="90AB24A9505A4A88B9C56CAA8585EB58"/>
  </w:style>
  <w:style w:type="paragraph" w:customStyle="1" w:styleId="B3485D1BC68040E5B4D4AAABB7F330C0">
    <w:name w:val="B3485D1BC68040E5B4D4AAABB7F330C0"/>
  </w:style>
  <w:style w:type="paragraph" w:customStyle="1" w:styleId="CEBFDAF66E9C4E6E8C2E43CD796DDBEF">
    <w:name w:val="CEBFDAF66E9C4E6E8C2E43CD796DDBEF"/>
  </w:style>
  <w:style w:type="paragraph" w:customStyle="1" w:styleId="7E9DE8A88805445ABB58AA516871DB9A">
    <w:name w:val="7E9DE8A88805445ABB58AA516871DB9A"/>
  </w:style>
  <w:style w:type="paragraph" w:customStyle="1" w:styleId="171BCC24EB4442699F73C64E7012B5FE">
    <w:name w:val="171BCC24EB4442699F73C64E7012B5FE"/>
  </w:style>
  <w:style w:type="paragraph" w:customStyle="1" w:styleId="28C4D41642AA4D60AB1F0D54822CDBF5">
    <w:name w:val="28C4D41642AA4D60AB1F0D54822CDBF5"/>
  </w:style>
  <w:style w:type="paragraph" w:customStyle="1" w:styleId="D7B88D8800F846DC925E8A93462AA1FB">
    <w:name w:val="D7B88D8800F846DC925E8A93462AA1FB"/>
  </w:style>
  <w:style w:type="paragraph" w:customStyle="1" w:styleId="0D80D34B05484F4585072F36BA81AA3A">
    <w:name w:val="0D80D34B05484F4585072F36BA81AA3A"/>
  </w:style>
  <w:style w:type="paragraph" w:customStyle="1" w:styleId="0B3C0851AA614673B15EDA82F508832A">
    <w:name w:val="0B3C0851AA614673B15EDA82F508832A"/>
  </w:style>
  <w:style w:type="paragraph" w:customStyle="1" w:styleId="4847DA8B86AD4C1BA8A3F2865C0FD7DB">
    <w:name w:val="4847DA8B86AD4C1BA8A3F2865C0FD7DB"/>
  </w:style>
  <w:style w:type="paragraph" w:customStyle="1" w:styleId="BBBC239FB4874F648A07D535B80AEB07">
    <w:name w:val="BBBC239FB4874F648A07D535B80AEB07"/>
  </w:style>
  <w:style w:type="character" w:customStyle="1" w:styleId="Heading2Char">
    <w:name w:val="Heading 2 Char"/>
    <w:basedOn w:val="DefaultParagraphFont"/>
    <w:link w:val="Heading2"/>
    <w:uiPriority w:val="9"/>
    <w:rsid w:val="00A4205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5B2FBD279E94B64869A349A1826FDA4">
    <w:name w:val="B5B2FBD279E94B64869A349A1826FDA4"/>
  </w:style>
  <w:style w:type="paragraph" w:customStyle="1" w:styleId="077B641C65BC4212A3E2816B11D82EDB">
    <w:name w:val="077B641C65BC4212A3E2816B11D82EDB"/>
    <w:rsid w:val="00FD1333"/>
  </w:style>
  <w:style w:type="paragraph" w:customStyle="1" w:styleId="989C230F42E048E7BB070985447F4CF9">
    <w:name w:val="989C230F42E048E7BB070985447F4CF9"/>
    <w:rsid w:val="00A4205F"/>
  </w:style>
  <w:style w:type="paragraph" w:customStyle="1" w:styleId="161B5F3995D249AFB7A83C7BD20BB420">
    <w:name w:val="161B5F3995D249AFB7A83C7BD20BB420"/>
    <w:rsid w:val="00A4205F"/>
  </w:style>
  <w:style w:type="paragraph" w:customStyle="1" w:styleId="A760422B2F9D414C85462BF97EABEFDB">
    <w:name w:val="A760422B2F9D414C85462BF97EABEFDB"/>
    <w:rsid w:val="00A42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2021-06-06T16:39:00Z</dcterms:created>
  <dcterms:modified xsi:type="dcterms:W3CDTF">2021-06-06T16:39:00Z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